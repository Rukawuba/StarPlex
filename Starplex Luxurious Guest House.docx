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F5EE0" w14:textId="77777777" w:rsidR="001736CF" w:rsidRDefault="001E4485">
      <w:proofErr w:type="spellStart"/>
      <w:r>
        <w:t>Starplex</w:t>
      </w:r>
      <w:proofErr w:type="spellEnd"/>
      <w:r>
        <w:t xml:space="preserve"> Luxurious Guest House</w:t>
      </w:r>
    </w:p>
    <w:p w14:paraId="0217830F" w14:textId="77777777" w:rsidR="001E4485" w:rsidRDefault="001E4485"/>
    <w:p w14:paraId="5B0B7518" w14:textId="77777777" w:rsidR="001E4485" w:rsidRDefault="001E4485">
      <w:r>
        <w:t xml:space="preserve">Welcome to the </w:t>
      </w:r>
      <w:proofErr w:type="spellStart"/>
      <w:r>
        <w:t>Starplex</w:t>
      </w:r>
      <w:proofErr w:type="spellEnd"/>
      <w:r>
        <w:t xml:space="preserve"> Luxurious Guest House. We appreciate the opportunity to serve your needs today and in the future. If you are traveling on business or pleasures, we are honored that you have selected our guest house for your lodging needs. Our staff is eager to serve you with kindness, smiles and great customer service. </w:t>
      </w:r>
      <w:proofErr w:type="spellStart"/>
      <w:r>
        <w:t>Starplex</w:t>
      </w:r>
      <w:proofErr w:type="spellEnd"/>
      <w:r>
        <w:t xml:space="preserve"> Luxurious Guest House is </w:t>
      </w:r>
      <w:r w:rsidR="000C316F">
        <w:t>dedicated</w:t>
      </w:r>
      <w:r>
        <w:t xml:space="preserve"> to guests by demonstrating our policy of 100% guest satisfaction. We have built an </w:t>
      </w:r>
      <w:proofErr w:type="spellStart"/>
      <w:r w:rsidR="000C316F">
        <w:t>uniqivalent</w:t>
      </w:r>
      <w:proofErr w:type="spellEnd"/>
      <w:r>
        <w:t xml:space="preserve"> depth of </w:t>
      </w:r>
      <w:r w:rsidR="000C316F">
        <w:t>reliability</w:t>
      </w:r>
      <w:r>
        <w:t>, trust and connection with guests, a connection we will steadily uphold always. Our dedication to p</w:t>
      </w:r>
      <w:r w:rsidR="000C316F">
        <w:t xml:space="preserve">erfecting your travel experience is our top priority. As the management of </w:t>
      </w:r>
      <w:proofErr w:type="spellStart"/>
      <w:r w:rsidR="000C316F">
        <w:t>starplex</w:t>
      </w:r>
      <w:proofErr w:type="spellEnd"/>
      <w:r w:rsidR="000C316F">
        <w:t xml:space="preserve"> believe that each of you deserves the best. We take great pride in our job and what we do because satisfying our guests depends on the united efforts to our guests. We are very effective because we work together, cooperatively, receptively each other contribution and important</w:t>
      </w:r>
    </w:p>
    <w:p w14:paraId="6197FEB9" w14:textId="77777777" w:rsidR="000C316F" w:rsidRDefault="000C316F"/>
    <w:p w14:paraId="1F13EA5B" w14:textId="77777777" w:rsidR="000C316F" w:rsidRDefault="000C316F"/>
    <w:p w14:paraId="5A127528" w14:textId="77777777" w:rsidR="000C316F" w:rsidRDefault="000C316F">
      <w:r>
        <w:t>Thank you,</w:t>
      </w:r>
    </w:p>
    <w:p w14:paraId="1125600B" w14:textId="77777777" w:rsidR="000C316F" w:rsidRDefault="000C316F">
      <w:r>
        <w:t>Management staff</w:t>
      </w:r>
      <w:bookmarkStart w:id="0" w:name="_GoBack"/>
      <w:bookmarkEnd w:id="0"/>
    </w:p>
    <w:p w14:paraId="61E237AC" w14:textId="77777777" w:rsidR="001E4485" w:rsidRPr="001E4485" w:rsidRDefault="001E4485" w:rsidP="001E4485"/>
    <w:p w14:paraId="3E7EABBC" w14:textId="77777777" w:rsidR="001E4485" w:rsidRPr="001E4485" w:rsidRDefault="001E4485" w:rsidP="001E4485">
      <w:pPr>
        <w:jc w:val="center"/>
      </w:pPr>
    </w:p>
    <w:sectPr w:rsidR="001E4485" w:rsidRPr="001E4485" w:rsidSect="00C0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01"/>
    <w:rsid w:val="0003203E"/>
    <w:rsid w:val="000C316F"/>
    <w:rsid w:val="001736CF"/>
    <w:rsid w:val="001E4485"/>
    <w:rsid w:val="00C0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A76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Starplex Luxurious Guest House.docx</Template>
  <TotalTime>12</TotalTime>
  <Pages>1</Pages>
  <Words>151</Words>
  <Characters>863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rbcu25@gmail.com</cp:lastModifiedBy>
  <cp:revision>1</cp:revision>
  <dcterms:created xsi:type="dcterms:W3CDTF">2016-06-01T16:15:00Z</dcterms:created>
  <dcterms:modified xsi:type="dcterms:W3CDTF">2016-06-10T15:55:00Z</dcterms:modified>
</cp:coreProperties>
</file>